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620D" w14:textId="77777777" w:rsidR="00BF435B" w:rsidRPr="00BF435B" w:rsidRDefault="00BF435B">
      <w:pPr>
        <w:rPr>
          <w:rFonts w:ascii="Rockwell" w:hAnsi="Rockwel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1"/>
        <w:gridCol w:w="426"/>
        <w:gridCol w:w="2960"/>
        <w:gridCol w:w="1580"/>
        <w:gridCol w:w="2433"/>
      </w:tblGrid>
      <w:tr w:rsidR="00782E4D" w:rsidRPr="00BF435B" w14:paraId="3B736266" w14:textId="77777777" w:rsidTr="002E75AD">
        <w:trPr>
          <w:trHeight w:val="3143"/>
        </w:trPr>
        <w:tc>
          <w:tcPr>
            <w:tcW w:w="8359" w:type="dxa"/>
            <w:gridSpan w:val="4"/>
          </w:tcPr>
          <w:p w14:paraId="3570BCF2" w14:textId="77777777" w:rsidR="00782E4D" w:rsidRDefault="00782E4D" w:rsidP="00A93A43">
            <w:pPr>
              <w:pStyle w:val="Title"/>
              <w:rPr>
                <w:szCs w:val="96"/>
              </w:rPr>
            </w:pPr>
            <w:r>
              <w:rPr>
                <w:szCs w:val="96"/>
              </w:rPr>
              <w:t>VINIT</w:t>
            </w:r>
            <w:r>
              <w:rPr>
                <w:szCs w:val="96"/>
              </w:rPr>
              <w:br/>
              <w:t>KUMAR</w:t>
            </w:r>
          </w:p>
          <w:p w14:paraId="78133274" w14:textId="7E39CFC0" w:rsidR="002E75AD" w:rsidRPr="002E75AD" w:rsidRDefault="002E75AD" w:rsidP="002E75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702" behindDoc="0" locked="0" layoutInCell="1" allowOverlap="1" wp14:anchorId="0AE3F8A8" wp14:editId="03E318D2">
                      <wp:simplePos x="0" y="0"/>
                      <wp:positionH relativeFrom="column">
                        <wp:posOffset>42203</wp:posOffset>
                      </wp:positionH>
                      <wp:positionV relativeFrom="paragraph">
                        <wp:posOffset>135109</wp:posOffset>
                      </wp:positionV>
                      <wp:extent cx="4677508" cy="0"/>
                      <wp:effectExtent l="0" t="0" r="8890" b="12700"/>
                      <wp:wrapNone/>
                      <wp:docPr id="63062597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750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F6B9B" id="Straight Connector 6" o:spid="_x0000_s1026" style="position:absolute;z-index:2516777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3pt,10.65pt" to="371.6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&#13;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31" w:type="dxa"/>
          </w:tcPr>
          <w:p w14:paraId="269FE6DA" w14:textId="46E4638B" w:rsidR="00782E4D" w:rsidRPr="002E75AD" w:rsidRDefault="00782E4D" w:rsidP="002E75AD">
            <w:pPr>
              <w:pStyle w:val="Title"/>
              <w:rPr>
                <w:sz w:val="11"/>
                <w:szCs w:val="11"/>
              </w:rPr>
            </w:pPr>
          </w:p>
          <w:p w14:paraId="337570C1" w14:textId="10619E36" w:rsidR="00782E4D" w:rsidRPr="002E75AD" w:rsidRDefault="002E75AD" w:rsidP="00A93A43">
            <w:pPr>
              <w:pStyle w:val="Title"/>
              <w:rPr>
                <w:sz w:val="11"/>
                <w:szCs w:val="11"/>
              </w:rPr>
            </w:pPr>
            <w:r w:rsidRPr="002E75AD">
              <w:rPr>
                <w:noProof/>
                <w:sz w:val="11"/>
                <w:szCs w:val="11"/>
              </w:rPr>
              <w:drawing>
                <wp:inline distT="0" distB="0" distL="0" distR="0" wp14:anchorId="0BFF2974" wp14:editId="455498B4">
                  <wp:extent cx="1316272" cy="1638886"/>
                  <wp:effectExtent l="0" t="0" r="5080" b="0"/>
                  <wp:docPr id="1876152253" name="Picture 1" descr="A person in a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52253" name="Picture 1" descr="A person in a ti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628" cy="174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A68" w:rsidRPr="001540E8" w14:paraId="7EE36471" w14:textId="77777777" w:rsidTr="002E75AD">
        <w:trPr>
          <w:trHeight w:val="710"/>
        </w:trPr>
        <w:tc>
          <w:tcPr>
            <w:tcW w:w="6780" w:type="dxa"/>
            <w:gridSpan w:val="3"/>
            <w:vAlign w:val="bottom"/>
          </w:tcPr>
          <w:p w14:paraId="21345737" w14:textId="77777777" w:rsidR="00F3172C" w:rsidRDefault="00F3172C" w:rsidP="001540E8">
            <w:pPr>
              <w:pStyle w:val="Subtitle"/>
            </w:pPr>
            <w:r>
              <w:t xml:space="preserve">DEVELOPMENT ENGINEER </w:t>
            </w:r>
          </w:p>
          <w:p w14:paraId="5492A511" w14:textId="49C838B5" w:rsidR="00A60A68" w:rsidRPr="001540E8" w:rsidRDefault="00F3172C" w:rsidP="001540E8">
            <w:pPr>
              <w:pStyle w:val="Subtitle"/>
              <w:rPr>
                <w:lang w:val="it-IT"/>
              </w:rPr>
            </w:pPr>
            <w:r w:rsidRPr="00F3172C">
              <w:rPr>
                <w:b w:val="0"/>
                <w:bCs/>
                <w:sz w:val="20"/>
                <w:szCs w:val="20"/>
              </w:rPr>
              <w:t xml:space="preserve">Signify </w:t>
            </w:r>
            <w:r>
              <w:rPr>
                <w:b w:val="0"/>
                <w:bCs/>
                <w:sz w:val="20"/>
                <w:szCs w:val="20"/>
              </w:rPr>
              <w:t>Innovations India Limited, Bengaluru INDIA.</w:t>
            </w:r>
          </w:p>
        </w:tc>
        <w:tc>
          <w:tcPr>
            <w:tcW w:w="4010" w:type="dxa"/>
            <w:gridSpan w:val="2"/>
            <w:vAlign w:val="bottom"/>
          </w:tcPr>
          <w:p w14:paraId="18D357FE" w14:textId="77777777" w:rsidR="00A60A68" w:rsidRPr="001540E8" w:rsidRDefault="00000000" w:rsidP="001540E8">
            <w:pPr>
              <w:pStyle w:val="Subtitle"/>
            </w:pPr>
            <w:sdt>
              <w:sdtPr>
                <w:id w:val="-1704474398"/>
                <w:placeholder>
                  <w:docPart w:val="CD75CFA9F0348E4A8E487B7D362B1A04"/>
                </w:placeholder>
                <w:showingPlcHdr/>
                <w15:appearance w15:val="hidden"/>
              </w:sdtPr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611257F4" w14:textId="77777777" w:rsidTr="002E75AD">
        <w:trPr>
          <w:trHeight w:val="2073"/>
        </w:trPr>
        <w:tc>
          <w:tcPr>
            <w:tcW w:w="6780" w:type="dxa"/>
            <w:gridSpan w:val="3"/>
          </w:tcPr>
          <w:p w14:paraId="74913397" w14:textId="77777777" w:rsidR="001540E8" w:rsidRDefault="001540E8" w:rsidP="00B07D4F"/>
          <w:p w14:paraId="01752152" w14:textId="27AE740B" w:rsidR="00A60A68" w:rsidRDefault="00F3172C" w:rsidP="001540E8">
            <w:r w:rsidRPr="00F3172C">
              <w:t xml:space="preserve">A results-driven, customer-focused, articulate Senior </w:t>
            </w:r>
            <w:r>
              <w:t xml:space="preserve">Development </w:t>
            </w:r>
            <w:r w:rsidRPr="00F3172C">
              <w:t>Engineer who can think “out of the box”. Strong in design and integration of problem-solving skills. Having 12+ years of overall experience in Android, Java, Kotlin, Flutter, Data Structure, Database, and leading Android team with 6 to 8 Mobile App Developers.</w:t>
            </w:r>
          </w:p>
        </w:tc>
        <w:tc>
          <w:tcPr>
            <w:tcW w:w="4010" w:type="dxa"/>
            <w:gridSpan w:val="2"/>
          </w:tcPr>
          <w:p w14:paraId="058BE4D7" w14:textId="77777777" w:rsidR="00B07D4F" w:rsidRDefault="00B07D4F" w:rsidP="001540E8">
            <w:pPr>
              <w:rPr>
                <w:noProof/>
                <w:lang w:val="it-IT"/>
              </w:rPr>
            </w:pPr>
          </w:p>
          <w:p w14:paraId="62D6B95D" w14:textId="1BE90D12" w:rsidR="001540E8" w:rsidRPr="003F1D3E" w:rsidRDefault="00F3172C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VinitKr28@gmail.com</w:t>
            </w:r>
          </w:p>
          <w:p w14:paraId="6291FF09" w14:textId="2057FBAE" w:rsidR="001540E8" w:rsidRPr="008303ED" w:rsidRDefault="00F3172C" w:rsidP="001540E8">
            <w:pPr>
              <w:rPr>
                <w:lang w:val="it-IT"/>
              </w:rPr>
            </w:pPr>
            <w:r w:rsidRPr="00F3172C">
              <w:rPr>
                <w:noProof/>
                <w:lang w:val="it-IT"/>
              </w:rPr>
              <w:t>www.linkedin.com/in/vinitkr/</w:t>
            </w:r>
          </w:p>
          <w:p w14:paraId="15F1E120" w14:textId="6F9E14B4" w:rsidR="001540E8" w:rsidRPr="003F1D3E" w:rsidRDefault="00F3172C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+91 9611333500</w:t>
            </w:r>
          </w:p>
          <w:p w14:paraId="7B564ED4" w14:textId="56F772F2" w:rsidR="001540E8" w:rsidRPr="003F1D3E" w:rsidRDefault="00F3172C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Bengaluru, INDIA.</w:t>
            </w:r>
          </w:p>
          <w:p w14:paraId="391B22C9" w14:textId="77777777" w:rsidR="000F4065" w:rsidRPr="000F4065" w:rsidRDefault="000F4065" w:rsidP="001540E8"/>
        </w:tc>
      </w:tr>
      <w:tr w:rsidR="009841D7" w:rsidRPr="00020BEB" w14:paraId="18D6FE8E" w14:textId="77777777" w:rsidTr="002E75AD">
        <w:trPr>
          <w:trHeight w:val="2217"/>
        </w:trPr>
        <w:tc>
          <w:tcPr>
            <w:tcW w:w="3397" w:type="dxa"/>
          </w:tcPr>
          <w:p w14:paraId="17C50ACD" w14:textId="77777777" w:rsidR="009841D7" w:rsidRPr="001540E8" w:rsidRDefault="009841D7" w:rsidP="001540E8">
            <w:pPr>
              <w:pStyle w:val="Subtitle"/>
            </w:pPr>
          </w:p>
          <w:p w14:paraId="7D3C282B" w14:textId="77777777" w:rsidR="001540E8" w:rsidRPr="001540E8" w:rsidRDefault="00000000" w:rsidP="001540E8">
            <w:pPr>
              <w:pStyle w:val="Subtitle"/>
            </w:pPr>
            <w:sdt>
              <w:sdtPr>
                <w:id w:val="-1334530411"/>
                <w:placeholder>
                  <w:docPart w:val="45D534F73B9BAF459C32A047E2509F5B"/>
                </w:placeholder>
                <w:temporary/>
                <w:showingPlcHdr/>
                <w15:appearance w15:val="hidden"/>
              </w:sdtPr>
              <w:sdtContent>
                <w:r w:rsidR="00AF13A5">
                  <w:t>Education</w:t>
                </w:r>
              </w:sdtContent>
            </w:sdt>
          </w:p>
          <w:p w14:paraId="07DE07B0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6BD9AD66" w14:textId="1FBAF77C" w:rsidR="001540E8" w:rsidRPr="008303ED" w:rsidRDefault="00F3172C" w:rsidP="008303ED">
            <w:pPr>
              <w:pStyle w:val="Heading1"/>
            </w:pPr>
            <w:r w:rsidRPr="00F3172C">
              <w:t>Sri Satya Sai University of Technology &amp; Medical Sciences, Sehore</w:t>
            </w:r>
            <w:r w:rsidR="00867A44">
              <w:t>, MP, INDIA.</w:t>
            </w:r>
          </w:p>
          <w:p w14:paraId="18DE0051" w14:textId="6F4EF6BC" w:rsidR="001540E8" w:rsidRPr="009B4B3C" w:rsidRDefault="00F3172C" w:rsidP="001540E8">
            <w:pPr>
              <w:rPr>
                <w:spacing w:val="20"/>
              </w:rPr>
            </w:pPr>
            <w:r>
              <w:rPr>
                <w:lang w:val="it-IT"/>
              </w:rPr>
              <w:t>Master of Technology in Computer Science And Engineering</w:t>
            </w:r>
          </w:p>
          <w:p w14:paraId="17BEEA3C" w14:textId="70F9315D" w:rsidR="001540E8" w:rsidRDefault="00F3172C" w:rsidP="001540E8">
            <w:pPr>
              <w:rPr>
                <w:lang w:val="it-IT"/>
              </w:rPr>
            </w:pPr>
            <w:r>
              <w:rPr>
                <w:lang w:val="it-IT"/>
              </w:rPr>
              <w:t>2021-2023</w:t>
            </w:r>
          </w:p>
          <w:p w14:paraId="122CCC3A" w14:textId="77777777" w:rsidR="00B07D4F" w:rsidRPr="00B07D4F" w:rsidRDefault="00B07D4F" w:rsidP="00DA5A5A">
            <w:pPr>
              <w:pStyle w:val="Subtitle"/>
              <w:rPr>
                <w:lang w:val="it-IT"/>
              </w:rPr>
            </w:pPr>
          </w:p>
        </w:tc>
        <w:tc>
          <w:tcPr>
            <w:tcW w:w="426" w:type="dxa"/>
            <w:vMerge w:val="restart"/>
          </w:tcPr>
          <w:p w14:paraId="5BA38B09" w14:textId="77777777" w:rsidR="009841D7" w:rsidRPr="009841D7" w:rsidRDefault="009841D7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6967" w:type="dxa"/>
            <w:gridSpan w:val="3"/>
            <w:vMerge w:val="restart"/>
          </w:tcPr>
          <w:p w14:paraId="2C19BA6D" w14:textId="77777777" w:rsidR="009841D7" w:rsidRPr="001540E8" w:rsidRDefault="009841D7" w:rsidP="001540E8">
            <w:pPr>
              <w:pStyle w:val="Subtitle"/>
            </w:pPr>
          </w:p>
          <w:p w14:paraId="7211BF7C" w14:textId="77777777" w:rsidR="001540E8" w:rsidRPr="00020BEB" w:rsidRDefault="00000000" w:rsidP="001540E8">
            <w:pPr>
              <w:pStyle w:val="Subtitle"/>
            </w:pPr>
            <w:sdt>
              <w:sdtPr>
                <w:id w:val="1696962928"/>
                <w:placeholder>
                  <w:docPart w:val="682A0F0824008C42B1277879ABB451F2"/>
                </w:placeholder>
                <w:temporary/>
                <w:showingPlcHdr/>
                <w15:appearance w15:val="hidden"/>
              </w:sdtPr>
              <w:sdtContent>
                <w:r w:rsidR="001540E8" w:rsidRPr="00CF2BE7">
                  <w:t>Experience</w:t>
                </w:r>
              </w:sdtContent>
            </w:sdt>
          </w:p>
          <w:p w14:paraId="2DEBFAB9" w14:textId="77777777" w:rsidR="001540E8" w:rsidRDefault="001540E8" w:rsidP="001540E8"/>
          <w:p w14:paraId="50FE5CA7" w14:textId="720407EB" w:rsidR="001540E8" w:rsidRPr="008303ED" w:rsidRDefault="00CF17F4" w:rsidP="008303ED">
            <w:pPr>
              <w:pStyle w:val="Heading1"/>
            </w:pPr>
            <w:r>
              <w:t>DEVELOPMENT ENGINEER</w:t>
            </w:r>
            <w:r w:rsidR="001540E8" w:rsidRPr="008303ED">
              <w:t xml:space="preserve"> </w:t>
            </w:r>
            <w:r w:rsidRPr="00597A2A">
              <w:rPr>
                <w:rStyle w:val="NotBold"/>
                <w:sz w:val="18"/>
                <w:szCs w:val="18"/>
              </w:rPr>
              <w:t>Signify innovations india ltd</w:t>
            </w:r>
          </w:p>
          <w:p w14:paraId="49355D84" w14:textId="79F47AD3" w:rsidR="001540E8" w:rsidRPr="00AF13A5" w:rsidRDefault="00CF17F4" w:rsidP="00AF13A5">
            <w:pPr>
              <w:pStyle w:val="Heading2"/>
            </w:pPr>
            <w:r>
              <w:t>September 2020 – Till Now</w:t>
            </w:r>
          </w:p>
          <w:p w14:paraId="0570F964" w14:textId="7687FD29" w:rsidR="00CF17F4" w:rsidRPr="00CF17F4" w:rsidRDefault="00CF17F4" w:rsidP="00CF17F4">
            <w:pPr>
              <w:rPr>
                <w:szCs w:val="20"/>
              </w:rPr>
            </w:pPr>
            <w:r w:rsidRPr="00CF17F4">
              <w:rPr>
                <w:szCs w:val="20"/>
              </w:rPr>
              <w:t>Successfully leading teams through the development of several high-profile mobile applications, resulting in increased user engagement by 30%.</w:t>
            </w:r>
          </w:p>
          <w:p w14:paraId="5A1C12AC" w14:textId="0284A1A9" w:rsidR="00CF17F4" w:rsidRPr="00CF17F4" w:rsidRDefault="00CF17F4" w:rsidP="00CF17F4">
            <w:pPr>
              <w:rPr>
                <w:szCs w:val="20"/>
              </w:rPr>
            </w:pPr>
            <w:r w:rsidRPr="00CF17F4">
              <w:rPr>
                <w:szCs w:val="20"/>
              </w:rPr>
              <w:t>Spearheading the migration of legacy systems to modernized mobile platforms, improving application stability and user experience.</w:t>
            </w:r>
          </w:p>
          <w:p w14:paraId="1F516B8B" w14:textId="2026FC18" w:rsidR="009841D7" w:rsidRDefault="00CF17F4" w:rsidP="00CF17F4">
            <w:pPr>
              <w:rPr>
                <w:szCs w:val="20"/>
              </w:rPr>
            </w:pPr>
            <w:r w:rsidRPr="00CF17F4">
              <w:rPr>
                <w:szCs w:val="20"/>
              </w:rPr>
              <w:t>Collaborating closely with cross-functional teams including UX/UI designers, product managers, and QA testers to deliver products that meet both technical and business requirements.</w:t>
            </w:r>
          </w:p>
          <w:p w14:paraId="11977E21" w14:textId="77777777" w:rsidR="001540E8" w:rsidRDefault="001540E8" w:rsidP="001540E8">
            <w:pPr>
              <w:rPr>
                <w:szCs w:val="20"/>
              </w:rPr>
            </w:pPr>
          </w:p>
          <w:p w14:paraId="7BCE682A" w14:textId="376B234A" w:rsidR="00AF13A5" w:rsidRPr="008303ED" w:rsidRDefault="00597A2A" w:rsidP="008303ED">
            <w:pPr>
              <w:pStyle w:val="Heading1"/>
            </w:pPr>
            <w:r>
              <w:t xml:space="preserve">SOftware engineer </w:t>
            </w:r>
            <w:r w:rsidRPr="00597A2A">
              <w:t>II</w:t>
            </w:r>
            <w:r w:rsidR="00AF13A5" w:rsidRPr="008303ED">
              <w:rPr>
                <w:rStyle w:val="NotBold"/>
              </w:rPr>
              <w:t xml:space="preserve"> </w:t>
            </w:r>
            <w:r w:rsidRPr="00597A2A">
              <w:rPr>
                <w:rStyle w:val="NotBold"/>
                <w:sz w:val="18"/>
                <w:szCs w:val="18"/>
              </w:rPr>
              <w:t>Honeywell Technology sol. lab pvt. ltd</w:t>
            </w:r>
          </w:p>
          <w:p w14:paraId="387F0B98" w14:textId="34083254" w:rsidR="00AF13A5" w:rsidRPr="00AF13A5" w:rsidRDefault="00597A2A" w:rsidP="00AF13A5">
            <w:pPr>
              <w:pStyle w:val="Heading2"/>
            </w:pPr>
            <w:r>
              <w:t>August 2016 - September 2020</w:t>
            </w:r>
          </w:p>
          <w:p w14:paraId="1B218401" w14:textId="5C17387B" w:rsidR="00AF13A5" w:rsidRPr="00782E4D" w:rsidRDefault="00782E4D" w:rsidP="00782E4D">
            <w:pPr>
              <w:pStyle w:val="Heading2"/>
              <w:rPr>
                <w:rFonts w:eastAsiaTheme="minorHAnsi" w:cstheme="minorBidi"/>
                <w:color w:val="auto"/>
                <w:szCs w:val="20"/>
              </w:rPr>
            </w:pPr>
            <w:r w:rsidRPr="00782E4D">
              <w:rPr>
                <w:rFonts w:eastAsiaTheme="minorHAnsi" w:cstheme="minorBidi"/>
                <w:color w:val="auto"/>
                <w:szCs w:val="20"/>
              </w:rPr>
              <w:t>Led the Mobile app development team, resulting in a 25% increase in app downloads on the Play Store. Established CI-CD, automation which decrease the app testing time by 30%.  I mentored a team member and increased their productivity by approximately 20%.</w:t>
            </w:r>
          </w:p>
          <w:p w14:paraId="6FD1E79D" w14:textId="2EA315D7" w:rsidR="00AF13A5" w:rsidRPr="008303ED" w:rsidRDefault="00782E4D" w:rsidP="008303ED">
            <w:pPr>
              <w:pStyle w:val="Heading1"/>
            </w:pPr>
            <w:r>
              <w:t>senior engineer</w:t>
            </w:r>
            <w:r w:rsidR="00AF13A5" w:rsidRPr="008303ED">
              <w:t xml:space="preserve"> </w:t>
            </w:r>
            <w:r w:rsidRPr="00782E4D">
              <w:rPr>
                <w:rStyle w:val="NotBold"/>
                <w:sz w:val="18"/>
                <w:szCs w:val="18"/>
              </w:rPr>
              <w:t>tata elxsi pvt ltd</w:t>
            </w:r>
          </w:p>
          <w:p w14:paraId="62AF564A" w14:textId="0F4870D5" w:rsidR="00AF13A5" w:rsidRPr="00020BEB" w:rsidRDefault="00782E4D" w:rsidP="00AF13A5">
            <w:pPr>
              <w:pStyle w:val="Heading2"/>
              <w:rPr>
                <w:i/>
              </w:rPr>
            </w:pPr>
            <w:r>
              <w:t>February 2016 – July 2016</w:t>
            </w:r>
            <w:r w:rsidR="00AF13A5">
              <w:t xml:space="preserve"> </w:t>
            </w:r>
          </w:p>
          <w:p w14:paraId="5C800670" w14:textId="7C17035D" w:rsidR="00782E4D" w:rsidRPr="00782E4D" w:rsidRDefault="00782E4D" w:rsidP="00782E4D">
            <w:pPr>
              <w:rPr>
                <w:szCs w:val="20"/>
              </w:rPr>
            </w:pPr>
            <w:r w:rsidRPr="00782E4D">
              <w:rPr>
                <w:szCs w:val="20"/>
              </w:rPr>
              <w:t xml:space="preserve">Developed a social media mobile app for </w:t>
            </w:r>
            <w:proofErr w:type="spellStart"/>
            <w:r w:rsidRPr="00782E4D">
              <w:rPr>
                <w:szCs w:val="20"/>
              </w:rPr>
              <w:t>LivingTree</w:t>
            </w:r>
            <w:proofErr w:type="spellEnd"/>
            <w:r w:rsidRPr="00782E4D">
              <w:rPr>
                <w:szCs w:val="20"/>
              </w:rPr>
              <w:t xml:space="preserve"> that has been downloaded more than 2 million times.</w:t>
            </w:r>
          </w:p>
          <w:p w14:paraId="7B8E3011" w14:textId="3683DF37" w:rsidR="00782E4D" w:rsidRPr="003514CA" w:rsidRDefault="00782E4D" w:rsidP="00782E4D">
            <w:r w:rsidRPr="00782E4D">
              <w:rPr>
                <w:szCs w:val="20"/>
              </w:rPr>
              <w:t>We used analytics and Firebase to increase the app's performance by 20%.</w:t>
            </w:r>
          </w:p>
        </w:tc>
      </w:tr>
      <w:tr w:rsidR="009841D7" w:rsidRPr="00020BEB" w14:paraId="466DAE0A" w14:textId="77777777" w:rsidTr="002E75AD">
        <w:trPr>
          <w:trHeight w:val="2880"/>
        </w:trPr>
        <w:tc>
          <w:tcPr>
            <w:tcW w:w="3397" w:type="dxa"/>
          </w:tcPr>
          <w:p w14:paraId="0AF0432A" w14:textId="77777777" w:rsidR="009841D7" w:rsidRPr="00AF13A5" w:rsidRDefault="009841D7" w:rsidP="005262BB">
            <w:pPr>
              <w:pStyle w:val="Subtitle"/>
            </w:pPr>
          </w:p>
          <w:p w14:paraId="3E4D50DD" w14:textId="77777777" w:rsidR="009841D7" w:rsidRPr="00900996" w:rsidRDefault="00000000" w:rsidP="00B07D4F">
            <w:pPr>
              <w:pStyle w:val="Subtitle"/>
            </w:pPr>
            <w:sdt>
              <w:sdtPr>
                <w:id w:val="401960580"/>
                <w:placeholder>
                  <w:docPart w:val="ADA9370F84EF7C4FB98AE30577E5BE58"/>
                </w:placeholder>
                <w:temporary/>
                <w:showingPlcHdr/>
                <w15:appearance w15:val="hidden"/>
              </w:sdtPr>
              <w:sdtContent>
                <w:r w:rsidR="005262BB">
                  <w:t>Skills</w:t>
                </w:r>
              </w:sdtContent>
            </w:sdt>
          </w:p>
          <w:p w14:paraId="37240760" w14:textId="77777777" w:rsidR="005262BB" w:rsidRDefault="005262BB" w:rsidP="00B07D4F">
            <w:pPr>
              <w:spacing w:line="360" w:lineRule="auto"/>
            </w:pPr>
          </w:p>
          <w:p w14:paraId="03DC6C4B" w14:textId="08EF12B7" w:rsidR="009841D7" w:rsidRPr="00CF17F4" w:rsidRDefault="00F3172C" w:rsidP="00CF17F4">
            <w:pPr>
              <w:pStyle w:val="Heading3"/>
              <w:spacing w:line="480" w:lineRule="auto"/>
              <w:rPr>
                <w:sz w:val="18"/>
                <w:szCs w:val="18"/>
              </w:rPr>
            </w:pPr>
            <w:r w:rsidRPr="00CF17F4">
              <w:rPr>
                <w:sz w:val="18"/>
                <w:szCs w:val="18"/>
              </w:rPr>
              <w:t>Android App.</w:t>
            </w:r>
            <w:r w:rsidR="00CF17F4" w:rsidRPr="00CF17F4">
              <w:rPr>
                <w:sz w:val="18"/>
                <w:szCs w:val="18"/>
              </w:rPr>
              <w:t xml:space="preserve"> </w:t>
            </w:r>
            <w:r w:rsidRPr="00CF17F4">
              <w:rPr>
                <w:sz w:val="18"/>
                <w:szCs w:val="18"/>
              </w:rPr>
              <w:t>Development</w:t>
            </w:r>
            <w:r w:rsidR="005262BB" w:rsidRPr="00CF17F4">
              <w:rPr>
                <w:sz w:val="18"/>
                <w:szCs w:val="18"/>
              </w:rPr>
              <w:t xml:space="preserve"> </w:t>
            </w:r>
          </w:p>
          <w:p w14:paraId="280DD453" w14:textId="37ACF125" w:rsidR="00F3172C" w:rsidRDefault="00F3172C" w:rsidP="00CF17F4">
            <w:pPr>
              <w:spacing w:line="480" w:lineRule="auto"/>
              <w:rPr>
                <w:sz w:val="18"/>
                <w:szCs w:val="18"/>
              </w:rPr>
            </w:pPr>
            <w:r w:rsidRPr="00CF17F4">
              <w:rPr>
                <w:sz w:val="18"/>
                <w:szCs w:val="18"/>
              </w:rPr>
              <w:t xml:space="preserve">Flutter App. </w:t>
            </w:r>
            <w:r w:rsidR="00CF17F4" w:rsidRPr="00CF17F4">
              <w:rPr>
                <w:sz w:val="18"/>
                <w:szCs w:val="18"/>
              </w:rPr>
              <w:t>Development</w:t>
            </w:r>
          </w:p>
          <w:p w14:paraId="19D8054A" w14:textId="6C620542" w:rsidR="00782E4D" w:rsidRDefault="00782E4D" w:rsidP="00CF17F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Fundamental of iOS App Dev.</w:t>
            </w:r>
          </w:p>
          <w:p w14:paraId="1B5C2E0E" w14:textId="7DCF141D" w:rsidR="00782E4D" w:rsidRDefault="00782E4D" w:rsidP="00CF17F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Java, Kotlin, Dart, Swift</w:t>
            </w:r>
          </w:p>
          <w:p w14:paraId="62E9805A" w14:textId="32EDE12D" w:rsidR="00CF17F4" w:rsidRPr="00CF17F4" w:rsidRDefault="00CF17F4" w:rsidP="00CF17F4">
            <w:pPr>
              <w:spacing w:line="480" w:lineRule="auto"/>
              <w:rPr>
                <w:sz w:val="18"/>
                <w:szCs w:val="18"/>
              </w:rPr>
            </w:pPr>
            <w:r w:rsidRPr="00CF17F4">
              <w:rPr>
                <w:sz w:val="18"/>
                <w:szCs w:val="18"/>
              </w:rPr>
              <w:t>Scrum Master</w:t>
            </w:r>
          </w:p>
          <w:p w14:paraId="4ACFD352" w14:textId="7EB36B03" w:rsidR="00F3172C" w:rsidRPr="00CF17F4" w:rsidRDefault="00CF17F4" w:rsidP="00CF17F4">
            <w:pPr>
              <w:spacing w:line="240" w:lineRule="auto"/>
              <w:rPr>
                <w:sz w:val="18"/>
                <w:szCs w:val="18"/>
              </w:rPr>
            </w:pPr>
            <w:r w:rsidRPr="00CF17F4">
              <w:rPr>
                <w:sz w:val="18"/>
                <w:szCs w:val="18"/>
              </w:rPr>
              <w:t>Mobile App. Testing, Automation &amp; Release Process</w:t>
            </w:r>
          </w:p>
          <w:p w14:paraId="75BE4700" w14:textId="1C694BC5" w:rsidR="00CF17F4" w:rsidRPr="00F3172C" w:rsidRDefault="00CF17F4" w:rsidP="00CF17F4">
            <w:pPr>
              <w:spacing w:line="480" w:lineRule="auto"/>
            </w:pPr>
          </w:p>
        </w:tc>
        <w:tc>
          <w:tcPr>
            <w:tcW w:w="426" w:type="dxa"/>
            <w:vMerge/>
          </w:tcPr>
          <w:p w14:paraId="1FB6C775" w14:textId="77777777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6967" w:type="dxa"/>
            <w:gridSpan w:val="3"/>
            <w:vMerge/>
          </w:tcPr>
          <w:p w14:paraId="420EA21B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78BA935D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28B45FE8" wp14:editId="2AD00A3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5FDDB0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0A23DB83" wp14:editId="1CA8DEA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15733B29" wp14:editId="00B1631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30336956" wp14:editId="3F5CC50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64FECEFB" wp14:editId="1E574EF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167D6D7E" wp14:editId="64DE35BD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5899C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">
                <v:group id="Group 1884009622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&#13;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&#13;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&#13;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&#13;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&#13;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3BC091FD" wp14:editId="65AD7A30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10C7C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">
                <v:group id="Group 849369435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&#13;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&#13;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&#13;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&#13;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B357720" wp14:editId="5D27F1D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7B0A39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6075E8E6" wp14:editId="26749BF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628F44F7" wp14:editId="2D559E7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8ACC977" wp14:editId="27B9C7B4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1D2F0654" wp14:editId="3012985D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46BE513" wp14:editId="4A3FFA12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A2565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695B29" wp14:editId="4BDAE67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E4781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RPr="00A453A8" w:rsidSect="001540E8">
      <w:headerReference w:type="even" r:id="rId18"/>
      <w:headerReference w:type="first" r:id="rId19"/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844D" w14:textId="77777777" w:rsidR="00060AD0" w:rsidRDefault="00060AD0" w:rsidP="00AA35A8">
      <w:pPr>
        <w:spacing w:line="240" w:lineRule="auto"/>
      </w:pPr>
      <w:r>
        <w:separator/>
      </w:r>
    </w:p>
  </w:endnote>
  <w:endnote w:type="continuationSeparator" w:id="0">
    <w:p w14:paraId="051E9D69" w14:textId="77777777" w:rsidR="00060AD0" w:rsidRDefault="00060AD0" w:rsidP="00AA35A8">
      <w:pPr>
        <w:spacing w:line="240" w:lineRule="auto"/>
      </w:pPr>
      <w:r>
        <w:continuationSeparator/>
      </w:r>
    </w:p>
  </w:endnote>
  <w:endnote w:type="continuationNotice" w:id="1">
    <w:p w14:paraId="7088EA8D" w14:textId="77777777" w:rsidR="00060AD0" w:rsidRDefault="00060A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8982" w14:textId="77777777" w:rsidR="00060AD0" w:rsidRDefault="00060AD0" w:rsidP="00AA35A8">
      <w:pPr>
        <w:spacing w:line="240" w:lineRule="auto"/>
      </w:pPr>
      <w:r>
        <w:separator/>
      </w:r>
    </w:p>
  </w:footnote>
  <w:footnote w:type="continuationSeparator" w:id="0">
    <w:p w14:paraId="05ADA63E" w14:textId="77777777" w:rsidR="00060AD0" w:rsidRDefault="00060AD0" w:rsidP="00AA35A8">
      <w:pPr>
        <w:spacing w:line="240" w:lineRule="auto"/>
      </w:pPr>
      <w:r>
        <w:continuationSeparator/>
      </w:r>
    </w:p>
  </w:footnote>
  <w:footnote w:type="continuationNotice" w:id="1">
    <w:p w14:paraId="38E6FAA2" w14:textId="77777777" w:rsidR="00060AD0" w:rsidRDefault="00060A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259" w14:textId="412AB0E5" w:rsidR="00A32763" w:rsidRDefault="00A3276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D11051" wp14:editId="7321413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95705" cy="361315"/>
              <wp:effectExtent l="0" t="0" r="10795" b="6985"/>
              <wp:wrapNone/>
              <wp:docPr id="1133388726" name="Text Box 8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5705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5835C3" w14:textId="0B134A77" w:rsidR="00A32763" w:rsidRPr="00A32763" w:rsidRDefault="00A32763" w:rsidP="00A3276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A327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1105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lassified" style="position:absolute;margin-left:0;margin-top:0;width:94.15pt;height:28.4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185835C3" w14:textId="0B134A77" w:rsidR="00A32763" w:rsidRPr="00A32763" w:rsidRDefault="00A32763" w:rsidP="00A3276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A32763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2775" w14:textId="59D3E66B" w:rsidR="00A32763" w:rsidRDefault="00A3276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3B8E3C" wp14:editId="551843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95705" cy="361315"/>
              <wp:effectExtent l="0" t="0" r="10795" b="6985"/>
              <wp:wrapNone/>
              <wp:docPr id="1953077431" name="Text Box 7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5705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A0F0C" w14:textId="718004AA" w:rsidR="00A32763" w:rsidRPr="00A32763" w:rsidRDefault="00A32763" w:rsidP="00A3276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A327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B8E3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lassified" style="position:absolute;margin-left:0;margin-top:0;width:94.15pt;height:28.4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3DDA0F0C" w14:textId="718004AA" w:rsidR="00A32763" w:rsidRPr="00A32763" w:rsidRDefault="00A32763" w:rsidP="00A3276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A32763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255" type="#_x0000_t75" style="width:14.25pt;height:14.25pt;visibility:visible" o:gfxdata="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2C"/>
    <w:rsid w:val="00001A29"/>
    <w:rsid w:val="0000752A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60AD0"/>
    <w:rsid w:val="000873F6"/>
    <w:rsid w:val="00096F05"/>
    <w:rsid w:val="000A74E6"/>
    <w:rsid w:val="000B286F"/>
    <w:rsid w:val="000D134B"/>
    <w:rsid w:val="000F4065"/>
    <w:rsid w:val="000F792A"/>
    <w:rsid w:val="0010041D"/>
    <w:rsid w:val="00124ED6"/>
    <w:rsid w:val="001441C0"/>
    <w:rsid w:val="001540E8"/>
    <w:rsid w:val="00167789"/>
    <w:rsid w:val="00194704"/>
    <w:rsid w:val="001B160B"/>
    <w:rsid w:val="001D7FE7"/>
    <w:rsid w:val="00203213"/>
    <w:rsid w:val="0021157F"/>
    <w:rsid w:val="0021588A"/>
    <w:rsid w:val="002236D5"/>
    <w:rsid w:val="00232511"/>
    <w:rsid w:val="00243756"/>
    <w:rsid w:val="0027193E"/>
    <w:rsid w:val="00286072"/>
    <w:rsid w:val="002A5EE5"/>
    <w:rsid w:val="002A7891"/>
    <w:rsid w:val="002C4E0C"/>
    <w:rsid w:val="002E3C60"/>
    <w:rsid w:val="002E7306"/>
    <w:rsid w:val="002E75AD"/>
    <w:rsid w:val="00331DCE"/>
    <w:rsid w:val="00334FEA"/>
    <w:rsid w:val="003514CA"/>
    <w:rsid w:val="00352A17"/>
    <w:rsid w:val="00380411"/>
    <w:rsid w:val="003877F8"/>
    <w:rsid w:val="00391BEA"/>
    <w:rsid w:val="003B351B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97A2A"/>
    <w:rsid w:val="005E0B89"/>
    <w:rsid w:val="00626B3C"/>
    <w:rsid w:val="006511D0"/>
    <w:rsid w:val="0069541B"/>
    <w:rsid w:val="006A1E18"/>
    <w:rsid w:val="006A37C0"/>
    <w:rsid w:val="006C7F5A"/>
    <w:rsid w:val="006D4544"/>
    <w:rsid w:val="006F6226"/>
    <w:rsid w:val="0070360A"/>
    <w:rsid w:val="00746B0A"/>
    <w:rsid w:val="00782E4D"/>
    <w:rsid w:val="00791376"/>
    <w:rsid w:val="00791C5D"/>
    <w:rsid w:val="007B4FF4"/>
    <w:rsid w:val="007D7F15"/>
    <w:rsid w:val="008303ED"/>
    <w:rsid w:val="00831977"/>
    <w:rsid w:val="008377D9"/>
    <w:rsid w:val="00867A44"/>
    <w:rsid w:val="00871DB8"/>
    <w:rsid w:val="00887E05"/>
    <w:rsid w:val="008A171A"/>
    <w:rsid w:val="008C6FDE"/>
    <w:rsid w:val="008D12DB"/>
    <w:rsid w:val="008D5253"/>
    <w:rsid w:val="008F180B"/>
    <w:rsid w:val="008F48B9"/>
    <w:rsid w:val="00900996"/>
    <w:rsid w:val="009049BC"/>
    <w:rsid w:val="009230A7"/>
    <w:rsid w:val="009841D7"/>
    <w:rsid w:val="009B4B3C"/>
    <w:rsid w:val="009D13B2"/>
    <w:rsid w:val="009D646A"/>
    <w:rsid w:val="009F7098"/>
    <w:rsid w:val="00A016B0"/>
    <w:rsid w:val="00A32763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2350"/>
    <w:rsid w:val="00B75292"/>
    <w:rsid w:val="00B8453F"/>
    <w:rsid w:val="00B85473"/>
    <w:rsid w:val="00BE5968"/>
    <w:rsid w:val="00BF3DBB"/>
    <w:rsid w:val="00BF435B"/>
    <w:rsid w:val="00C21FC6"/>
    <w:rsid w:val="00C40944"/>
    <w:rsid w:val="00C60AC5"/>
    <w:rsid w:val="00C62E97"/>
    <w:rsid w:val="00C822BF"/>
    <w:rsid w:val="00CA61BE"/>
    <w:rsid w:val="00CB3E40"/>
    <w:rsid w:val="00CF17F4"/>
    <w:rsid w:val="00CF22B3"/>
    <w:rsid w:val="00CF7D06"/>
    <w:rsid w:val="00D00CD9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E067BA"/>
    <w:rsid w:val="00E147DE"/>
    <w:rsid w:val="00E360EA"/>
    <w:rsid w:val="00E426E7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3172C"/>
    <w:rsid w:val="00F419C0"/>
    <w:rsid w:val="00F46BDB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CD5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A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it/Library/Containers/com.microsoft.Word/Data/Library/Application%20Support/Microsoft/Office/16.0/DTS/Search/%7b6EA5DD4F-AD81-294E-82F9-A094C5D126AE%7dtf114069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75CFA9F0348E4A8E487B7D362B1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FE614-038C-0E4F-B32D-DB9FB984244C}"/>
      </w:docPartPr>
      <w:docPartBody>
        <w:p w:rsidR="000F3673" w:rsidRDefault="00000000">
          <w:pPr>
            <w:pStyle w:val="CD75CFA9F0348E4A8E487B7D362B1A04"/>
          </w:pPr>
          <w:r w:rsidRPr="001540E8">
            <w:t>Contact</w:t>
          </w:r>
        </w:p>
      </w:docPartBody>
    </w:docPart>
    <w:docPart>
      <w:docPartPr>
        <w:name w:val="45D534F73B9BAF459C32A047E2509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438F-5E14-0D49-9609-D8151DDDC524}"/>
      </w:docPartPr>
      <w:docPartBody>
        <w:p w:rsidR="000F3673" w:rsidRDefault="00000000">
          <w:pPr>
            <w:pStyle w:val="45D534F73B9BAF459C32A047E2509F5B"/>
          </w:pPr>
          <w:r>
            <w:t>Education</w:t>
          </w:r>
        </w:p>
      </w:docPartBody>
    </w:docPart>
    <w:docPart>
      <w:docPartPr>
        <w:name w:val="682A0F0824008C42B1277879ABB45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BF3D-E52C-5848-8756-753BCAD7CF6D}"/>
      </w:docPartPr>
      <w:docPartBody>
        <w:p w:rsidR="000F3673" w:rsidRDefault="00000000">
          <w:pPr>
            <w:pStyle w:val="682A0F0824008C42B1277879ABB451F2"/>
          </w:pPr>
          <w:r w:rsidRPr="00CF2BE7">
            <w:t>Experience</w:t>
          </w:r>
        </w:p>
      </w:docPartBody>
    </w:docPart>
    <w:docPart>
      <w:docPartPr>
        <w:name w:val="ADA9370F84EF7C4FB98AE30577E5B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2053-8662-9645-B634-F323B84CF647}"/>
      </w:docPartPr>
      <w:docPartBody>
        <w:p w:rsidR="000F3673" w:rsidRDefault="00000000">
          <w:pPr>
            <w:pStyle w:val="ADA9370F84EF7C4FB98AE30577E5BE5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0D"/>
    <w:rsid w:val="000F3673"/>
    <w:rsid w:val="002D0E0D"/>
    <w:rsid w:val="008D12DB"/>
    <w:rsid w:val="00A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5CFA9F0348E4A8E487B7D362B1A04">
    <w:name w:val="CD75CFA9F0348E4A8E487B7D362B1A04"/>
  </w:style>
  <w:style w:type="paragraph" w:customStyle="1" w:styleId="45D534F73B9BAF459C32A047E2509F5B">
    <w:name w:val="45D534F73B9BAF459C32A047E2509F5B"/>
  </w:style>
  <w:style w:type="paragraph" w:customStyle="1" w:styleId="682A0F0824008C42B1277879ABB451F2">
    <w:name w:val="682A0F0824008C42B1277879ABB451F2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:lang w:val="en-US" w:eastAsia="en-US"/>
      <w14:ligatures w14:val="none"/>
    </w:rPr>
  </w:style>
  <w:style w:type="paragraph" w:customStyle="1" w:styleId="ADA9370F84EF7C4FB98AE30577E5BE58">
    <w:name w:val="ADA9370F84EF7C4FB98AE30577E5BE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4845F80-240C-4D54-BCBD-25B139E66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UI/UX designer resume.dotx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2024-06-18T17:27:00Z</dcterms:created>
  <dcterms:modified xsi:type="dcterms:W3CDTF">2024-06-18T17:29:00Z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746998b7,438e23b6,2db7b2c5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Classified</vt:lpwstr>
  </property>
  <property fmtid="{D5CDD505-2E9C-101B-9397-08002B2CF9AE}" pid="6" name="MSIP_Label_00f7727a-510c-40ce-a418-7fdfc8e6513f_Enabled">
    <vt:lpwstr>true</vt:lpwstr>
  </property>
  <property fmtid="{D5CDD505-2E9C-101B-9397-08002B2CF9AE}" pid="7" name="MSIP_Label_00f7727a-510c-40ce-a418-7fdfc8e6513f_SetDate">
    <vt:lpwstr>2024-06-18T17:25:58Z</vt:lpwstr>
  </property>
  <property fmtid="{D5CDD505-2E9C-101B-9397-08002B2CF9AE}" pid="8" name="MSIP_Label_00f7727a-510c-40ce-a418-7fdfc8e6513f_Method">
    <vt:lpwstr>Standard</vt:lpwstr>
  </property>
  <property fmtid="{D5CDD505-2E9C-101B-9397-08002B2CF9AE}" pid="9" name="MSIP_Label_00f7727a-510c-40ce-a418-7fdfc8e6513f_Name">
    <vt:lpwstr>Classified (without encryption)</vt:lpwstr>
  </property>
  <property fmtid="{D5CDD505-2E9C-101B-9397-08002B2CF9AE}" pid="10" name="MSIP_Label_00f7727a-510c-40ce-a418-7fdfc8e6513f_SiteId">
    <vt:lpwstr>75b2f54b-feff-400d-8e0b-67102edb9a23</vt:lpwstr>
  </property>
  <property fmtid="{D5CDD505-2E9C-101B-9397-08002B2CF9AE}" pid="11" name="MSIP_Label_00f7727a-510c-40ce-a418-7fdfc8e6513f_ActionId">
    <vt:lpwstr>df72a118-fc82-45a9-b265-c90cc64594bf</vt:lpwstr>
  </property>
  <property fmtid="{D5CDD505-2E9C-101B-9397-08002B2CF9AE}" pid="12" name="MSIP_Label_00f7727a-510c-40ce-a418-7fdfc8e6513f_ContentBits">
    <vt:lpwstr>1</vt:lpwstr>
  </property>
</Properties>
</file>